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B88" w:rsidRDefault="003626A9" w:rsidP="003626A9">
      <w:pPr>
        <w:pStyle w:val="Title"/>
      </w:pPr>
      <w:proofErr w:type="spellStart"/>
      <w:r>
        <w:t>SwinLED</w:t>
      </w:r>
      <w:proofErr w:type="spellEnd"/>
      <w:r>
        <w:t xml:space="preserve"> Spreadsheet</w:t>
      </w:r>
    </w:p>
    <w:p w:rsidR="003626A9" w:rsidRDefault="003626A9" w:rsidP="003626A9">
      <w:pPr>
        <w:pStyle w:val="Heading2"/>
      </w:pPr>
      <w:r>
        <w:t xml:space="preserve">Column </w:t>
      </w:r>
      <w:proofErr w:type="gramStart"/>
      <w:r>
        <w:t>A</w:t>
      </w:r>
      <w:proofErr w:type="gramEnd"/>
      <w:r>
        <w:t xml:space="preserve"> - Group</w:t>
      </w:r>
    </w:p>
    <w:p w:rsidR="003626A9" w:rsidRDefault="003626A9" w:rsidP="003626A9">
      <w:r>
        <w:t>The points, signals and switches are organised in groups simply for convenience.  This has no programming significance</w:t>
      </w:r>
    </w:p>
    <w:p w:rsidR="003626A9" w:rsidRDefault="003626A9" w:rsidP="003626A9">
      <w:pPr>
        <w:pStyle w:val="Heading2"/>
      </w:pPr>
      <w:r>
        <w:t>Column B – Description</w:t>
      </w:r>
    </w:p>
    <w:p w:rsidR="003626A9" w:rsidRDefault="003626A9" w:rsidP="003626A9">
      <w:r>
        <w:t>This is the signalman’s description of a particular point or signal</w:t>
      </w:r>
    </w:p>
    <w:p w:rsidR="003626A9" w:rsidRDefault="003626A9" w:rsidP="003626A9">
      <w:pPr>
        <w:pStyle w:val="Heading2"/>
      </w:pPr>
      <w:r>
        <w:t>Column C – Input Switch line</w:t>
      </w:r>
    </w:p>
    <w:p w:rsidR="003626A9" w:rsidRDefault="003626A9" w:rsidP="003626A9">
      <w:r>
        <w:t>If there is a switch (lever) associated with this track section (starting signal) or point, this column will contain the Arduino input line number connected to the switch.  The software will see an input on this line as high when the switch is open (normal position, Back, ON), and low when the lever is pulled OFF.</w:t>
      </w:r>
    </w:p>
    <w:p w:rsidR="00F935F0" w:rsidRDefault="00F935F0" w:rsidP="00F935F0">
      <w:pPr>
        <w:pStyle w:val="Heading2"/>
      </w:pPr>
      <w:proofErr w:type="gramStart"/>
      <w:r>
        <w:t>Column D – Track or Point?</w:t>
      </w:r>
      <w:proofErr w:type="gramEnd"/>
    </w:p>
    <w:p w:rsidR="00F935F0" w:rsidRDefault="00C374AC" w:rsidP="00F935F0">
      <w:r>
        <w:t>Whether there is a C direction</w:t>
      </w:r>
      <w:r w:rsidR="003F4291">
        <w:t xml:space="preserve"> (Point) or not (Track) – may be redundant</w:t>
      </w:r>
    </w:p>
    <w:p w:rsidR="003F4291" w:rsidRDefault="003F4291" w:rsidP="003F4291">
      <w:pPr>
        <w:pStyle w:val="Heading2"/>
      </w:pPr>
      <w:r>
        <w:t>Columns E…G – Where this bit of track connects to</w:t>
      </w:r>
    </w:p>
    <w:p w:rsidR="003F4291" w:rsidRDefault="003F4291" w:rsidP="00F935F0">
      <w:proofErr w:type="spellStart"/>
      <w:r>
        <w:t>Pxxx</w:t>
      </w:r>
      <w:proofErr w:type="spellEnd"/>
      <w:r>
        <w:t xml:space="preserve"> = Point, </w:t>
      </w:r>
      <w:proofErr w:type="spellStart"/>
      <w:r>
        <w:t>eg</w:t>
      </w:r>
      <w:proofErr w:type="spellEnd"/>
      <w:r>
        <w:t xml:space="preserve"> P37E = the more easterly of the point pair operated by switch 37.</w:t>
      </w:r>
    </w:p>
    <w:p w:rsidR="003F4291" w:rsidRDefault="003F4291" w:rsidP="00F935F0">
      <w:proofErr w:type="spellStart"/>
      <w:r>
        <w:t>Lxxx</w:t>
      </w:r>
      <w:proofErr w:type="spellEnd"/>
      <w:r>
        <w:t xml:space="preserve"> = Track/Line/LED, as marked with a blue blob and red number</w:t>
      </w:r>
      <w:bookmarkStart w:id="0" w:name="_GoBack"/>
      <w:bookmarkEnd w:id="0"/>
    </w:p>
    <w:p w:rsidR="003F4291" w:rsidRPr="00F935F0" w:rsidRDefault="003F4291" w:rsidP="00F935F0">
      <w:r>
        <w:t>X = Leads nowhere (or off display layout).  Track will always have C = X.</w:t>
      </w:r>
    </w:p>
    <w:sectPr w:rsidR="003F4291" w:rsidRPr="00F93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6A9"/>
    <w:rsid w:val="00000563"/>
    <w:rsid w:val="00002392"/>
    <w:rsid w:val="00002D2A"/>
    <w:rsid w:val="0001476A"/>
    <w:rsid w:val="00026C77"/>
    <w:rsid w:val="00032C06"/>
    <w:rsid w:val="00043D46"/>
    <w:rsid w:val="0004636D"/>
    <w:rsid w:val="0004665D"/>
    <w:rsid w:val="00046738"/>
    <w:rsid w:val="00051776"/>
    <w:rsid w:val="000536B4"/>
    <w:rsid w:val="00062788"/>
    <w:rsid w:val="000629E4"/>
    <w:rsid w:val="00066796"/>
    <w:rsid w:val="00066AC5"/>
    <w:rsid w:val="00067CD1"/>
    <w:rsid w:val="00073689"/>
    <w:rsid w:val="000778C2"/>
    <w:rsid w:val="000864A1"/>
    <w:rsid w:val="00090480"/>
    <w:rsid w:val="00091FB1"/>
    <w:rsid w:val="00097227"/>
    <w:rsid w:val="00097EB5"/>
    <w:rsid w:val="000A2630"/>
    <w:rsid w:val="000A28EB"/>
    <w:rsid w:val="000A39C1"/>
    <w:rsid w:val="000B19FD"/>
    <w:rsid w:val="000B4777"/>
    <w:rsid w:val="000B7A7E"/>
    <w:rsid w:val="000C1850"/>
    <w:rsid w:val="000C7EC5"/>
    <w:rsid w:val="000D4D84"/>
    <w:rsid w:val="000D4F5B"/>
    <w:rsid w:val="000D617C"/>
    <w:rsid w:val="000D652F"/>
    <w:rsid w:val="000E1F3A"/>
    <w:rsid w:val="000E2BB4"/>
    <w:rsid w:val="000E4B28"/>
    <w:rsid w:val="000E5FCC"/>
    <w:rsid w:val="000E6EA6"/>
    <w:rsid w:val="000F457E"/>
    <w:rsid w:val="000F5D24"/>
    <w:rsid w:val="000F67F8"/>
    <w:rsid w:val="000F754B"/>
    <w:rsid w:val="00105988"/>
    <w:rsid w:val="00107D5F"/>
    <w:rsid w:val="001106BC"/>
    <w:rsid w:val="0011099E"/>
    <w:rsid w:val="00113B90"/>
    <w:rsid w:val="00123977"/>
    <w:rsid w:val="00130298"/>
    <w:rsid w:val="00133B12"/>
    <w:rsid w:val="0014303E"/>
    <w:rsid w:val="00146F4C"/>
    <w:rsid w:val="00151364"/>
    <w:rsid w:val="00154B01"/>
    <w:rsid w:val="00167C3E"/>
    <w:rsid w:val="00167F4A"/>
    <w:rsid w:val="00173D4D"/>
    <w:rsid w:val="00183AD8"/>
    <w:rsid w:val="00184A19"/>
    <w:rsid w:val="00186217"/>
    <w:rsid w:val="00196081"/>
    <w:rsid w:val="00196A5A"/>
    <w:rsid w:val="001A39F0"/>
    <w:rsid w:val="001A743D"/>
    <w:rsid w:val="001B3DB6"/>
    <w:rsid w:val="001C1FA5"/>
    <w:rsid w:val="001D2E97"/>
    <w:rsid w:val="001D3CEC"/>
    <w:rsid w:val="001D413E"/>
    <w:rsid w:val="001D4927"/>
    <w:rsid w:val="001D6BC9"/>
    <w:rsid w:val="001D73A0"/>
    <w:rsid w:val="001E260F"/>
    <w:rsid w:val="001F15DF"/>
    <w:rsid w:val="001F5857"/>
    <w:rsid w:val="001F6967"/>
    <w:rsid w:val="002046D7"/>
    <w:rsid w:val="00205005"/>
    <w:rsid w:val="0021271F"/>
    <w:rsid w:val="0022557D"/>
    <w:rsid w:val="0024236E"/>
    <w:rsid w:val="00257AE3"/>
    <w:rsid w:val="00261471"/>
    <w:rsid w:val="002738FB"/>
    <w:rsid w:val="00275A8E"/>
    <w:rsid w:val="00276756"/>
    <w:rsid w:val="00286A90"/>
    <w:rsid w:val="00295C05"/>
    <w:rsid w:val="002974FB"/>
    <w:rsid w:val="002A1940"/>
    <w:rsid w:val="002A371B"/>
    <w:rsid w:val="002A6567"/>
    <w:rsid w:val="002A694D"/>
    <w:rsid w:val="002B0403"/>
    <w:rsid w:val="002B4387"/>
    <w:rsid w:val="002B68DF"/>
    <w:rsid w:val="002C77EE"/>
    <w:rsid w:val="002D49BA"/>
    <w:rsid w:val="002D4E16"/>
    <w:rsid w:val="002F3886"/>
    <w:rsid w:val="002F58FD"/>
    <w:rsid w:val="002F7630"/>
    <w:rsid w:val="00323146"/>
    <w:rsid w:val="003231C6"/>
    <w:rsid w:val="003312B8"/>
    <w:rsid w:val="003368BF"/>
    <w:rsid w:val="00341032"/>
    <w:rsid w:val="0035112B"/>
    <w:rsid w:val="003606E3"/>
    <w:rsid w:val="003626A9"/>
    <w:rsid w:val="00376DDB"/>
    <w:rsid w:val="00376E68"/>
    <w:rsid w:val="00377414"/>
    <w:rsid w:val="00386DFF"/>
    <w:rsid w:val="003873E9"/>
    <w:rsid w:val="00394123"/>
    <w:rsid w:val="00395413"/>
    <w:rsid w:val="003A20FD"/>
    <w:rsid w:val="003A27FB"/>
    <w:rsid w:val="003A657A"/>
    <w:rsid w:val="003C194C"/>
    <w:rsid w:val="003C460C"/>
    <w:rsid w:val="003C71A4"/>
    <w:rsid w:val="003D20BF"/>
    <w:rsid w:val="003D58F6"/>
    <w:rsid w:val="003D72F5"/>
    <w:rsid w:val="003D7E19"/>
    <w:rsid w:val="003E2E30"/>
    <w:rsid w:val="003E2E3E"/>
    <w:rsid w:val="003E3794"/>
    <w:rsid w:val="003E594F"/>
    <w:rsid w:val="003F4291"/>
    <w:rsid w:val="003F42C8"/>
    <w:rsid w:val="003F7557"/>
    <w:rsid w:val="004025E3"/>
    <w:rsid w:val="00414213"/>
    <w:rsid w:val="004221AD"/>
    <w:rsid w:val="00423E2D"/>
    <w:rsid w:val="00426627"/>
    <w:rsid w:val="00427A27"/>
    <w:rsid w:val="00436DC1"/>
    <w:rsid w:val="00440A4E"/>
    <w:rsid w:val="00446664"/>
    <w:rsid w:val="0044690B"/>
    <w:rsid w:val="004477E6"/>
    <w:rsid w:val="00456E74"/>
    <w:rsid w:val="00462902"/>
    <w:rsid w:val="004645E8"/>
    <w:rsid w:val="0047119E"/>
    <w:rsid w:val="00487711"/>
    <w:rsid w:val="00487D0C"/>
    <w:rsid w:val="00487DA8"/>
    <w:rsid w:val="00496FF6"/>
    <w:rsid w:val="004A13E2"/>
    <w:rsid w:val="004A79A2"/>
    <w:rsid w:val="004C0E65"/>
    <w:rsid w:val="004C167B"/>
    <w:rsid w:val="004C27CE"/>
    <w:rsid w:val="004D0DAA"/>
    <w:rsid w:val="004D275B"/>
    <w:rsid w:val="004E1E2C"/>
    <w:rsid w:val="004E7A29"/>
    <w:rsid w:val="004F25A9"/>
    <w:rsid w:val="004F4F44"/>
    <w:rsid w:val="004F5B73"/>
    <w:rsid w:val="0050224F"/>
    <w:rsid w:val="00505458"/>
    <w:rsid w:val="00511F2E"/>
    <w:rsid w:val="005175D8"/>
    <w:rsid w:val="00520210"/>
    <w:rsid w:val="00523091"/>
    <w:rsid w:val="0052364A"/>
    <w:rsid w:val="005300CF"/>
    <w:rsid w:val="00530F25"/>
    <w:rsid w:val="005472C9"/>
    <w:rsid w:val="005535EA"/>
    <w:rsid w:val="00553AC0"/>
    <w:rsid w:val="0055482A"/>
    <w:rsid w:val="00554AFE"/>
    <w:rsid w:val="0056019D"/>
    <w:rsid w:val="005759B8"/>
    <w:rsid w:val="005811F4"/>
    <w:rsid w:val="00581E9B"/>
    <w:rsid w:val="00582DC5"/>
    <w:rsid w:val="005831C3"/>
    <w:rsid w:val="00585194"/>
    <w:rsid w:val="00590528"/>
    <w:rsid w:val="00594EF1"/>
    <w:rsid w:val="00596285"/>
    <w:rsid w:val="005A6746"/>
    <w:rsid w:val="005C079E"/>
    <w:rsid w:val="005C194D"/>
    <w:rsid w:val="005C387F"/>
    <w:rsid w:val="005C4B3D"/>
    <w:rsid w:val="005C61B9"/>
    <w:rsid w:val="005D136A"/>
    <w:rsid w:val="005D240A"/>
    <w:rsid w:val="005E117C"/>
    <w:rsid w:val="005E36E2"/>
    <w:rsid w:val="005E5DF7"/>
    <w:rsid w:val="005F0AA6"/>
    <w:rsid w:val="005F1E4C"/>
    <w:rsid w:val="005F5462"/>
    <w:rsid w:val="00603934"/>
    <w:rsid w:val="006064C3"/>
    <w:rsid w:val="006137CA"/>
    <w:rsid w:val="006210EC"/>
    <w:rsid w:val="00622456"/>
    <w:rsid w:val="00622645"/>
    <w:rsid w:val="00623BD7"/>
    <w:rsid w:val="00625A6B"/>
    <w:rsid w:val="00636360"/>
    <w:rsid w:val="00640F2F"/>
    <w:rsid w:val="0064240B"/>
    <w:rsid w:val="00643161"/>
    <w:rsid w:val="00666928"/>
    <w:rsid w:val="00672E88"/>
    <w:rsid w:val="0067678E"/>
    <w:rsid w:val="0068243C"/>
    <w:rsid w:val="00683AEA"/>
    <w:rsid w:val="0068467F"/>
    <w:rsid w:val="0068514B"/>
    <w:rsid w:val="006A0A16"/>
    <w:rsid w:val="006A2B88"/>
    <w:rsid w:val="006B5BAE"/>
    <w:rsid w:val="006B5E57"/>
    <w:rsid w:val="006C17B3"/>
    <w:rsid w:val="006C3959"/>
    <w:rsid w:val="006D29B6"/>
    <w:rsid w:val="006D3779"/>
    <w:rsid w:val="006D6851"/>
    <w:rsid w:val="006D6E37"/>
    <w:rsid w:val="006E74D4"/>
    <w:rsid w:val="006F0272"/>
    <w:rsid w:val="007009E6"/>
    <w:rsid w:val="00700DAB"/>
    <w:rsid w:val="00710F96"/>
    <w:rsid w:val="007310A3"/>
    <w:rsid w:val="007373BB"/>
    <w:rsid w:val="00743B6D"/>
    <w:rsid w:val="00744620"/>
    <w:rsid w:val="007455A4"/>
    <w:rsid w:val="0075040E"/>
    <w:rsid w:val="00750C7B"/>
    <w:rsid w:val="00761BE4"/>
    <w:rsid w:val="00761E3B"/>
    <w:rsid w:val="00767451"/>
    <w:rsid w:val="00796F8C"/>
    <w:rsid w:val="007A5C73"/>
    <w:rsid w:val="007A6CD2"/>
    <w:rsid w:val="007B0F36"/>
    <w:rsid w:val="007B2CC6"/>
    <w:rsid w:val="007B574A"/>
    <w:rsid w:val="007B6672"/>
    <w:rsid w:val="007B781F"/>
    <w:rsid w:val="007B7A74"/>
    <w:rsid w:val="007E27D1"/>
    <w:rsid w:val="007E2819"/>
    <w:rsid w:val="007F2302"/>
    <w:rsid w:val="007F3657"/>
    <w:rsid w:val="00804903"/>
    <w:rsid w:val="00806A89"/>
    <w:rsid w:val="00807F39"/>
    <w:rsid w:val="0081077F"/>
    <w:rsid w:val="00827E56"/>
    <w:rsid w:val="00827F4E"/>
    <w:rsid w:val="00841D25"/>
    <w:rsid w:val="00846FA8"/>
    <w:rsid w:val="00847637"/>
    <w:rsid w:val="00852BFD"/>
    <w:rsid w:val="00867A3C"/>
    <w:rsid w:val="008705CF"/>
    <w:rsid w:val="0088429B"/>
    <w:rsid w:val="00885258"/>
    <w:rsid w:val="0089208E"/>
    <w:rsid w:val="00893B20"/>
    <w:rsid w:val="00894C4D"/>
    <w:rsid w:val="00895450"/>
    <w:rsid w:val="00895D17"/>
    <w:rsid w:val="00897FB6"/>
    <w:rsid w:val="008A5F59"/>
    <w:rsid w:val="008C3F11"/>
    <w:rsid w:val="008C401B"/>
    <w:rsid w:val="008C4E97"/>
    <w:rsid w:val="008C5EB1"/>
    <w:rsid w:val="008D33DA"/>
    <w:rsid w:val="008D4235"/>
    <w:rsid w:val="008D515E"/>
    <w:rsid w:val="008D78F6"/>
    <w:rsid w:val="008E584B"/>
    <w:rsid w:val="008F1EE6"/>
    <w:rsid w:val="008F6F37"/>
    <w:rsid w:val="009038AB"/>
    <w:rsid w:val="00904D4D"/>
    <w:rsid w:val="00914072"/>
    <w:rsid w:val="00926773"/>
    <w:rsid w:val="00927176"/>
    <w:rsid w:val="00931AD8"/>
    <w:rsid w:val="00933256"/>
    <w:rsid w:val="009471CF"/>
    <w:rsid w:val="00947B5E"/>
    <w:rsid w:val="0095344A"/>
    <w:rsid w:val="00953583"/>
    <w:rsid w:val="00961ACD"/>
    <w:rsid w:val="00972F0E"/>
    <w:rsid w:val="00981127"/>
    <w:rsid w:val="00986432"/>
    <w:rsid w:val="009910B3"/>
    <w:rsid w:val="00992BB5"/>
    <w:rsid w:val="009938F6"/>
    <w:rsid w:val="00997CE2"/>
    <w:rsid w:val="009A2FD9"/>
    <w:rsid w:val="009A63CF"/>
    <w:rsid w:val="009A745B"/>
    <w:rsid w:val="009B572E"/>
    <w:rsid w:val="009B638A"/>
    <w:rsid w:val="009B6BD5"/>
    <w:rsid w:val="009B7D57"/>
    <w:rsid w:val="009C3BBC"/>
    <w:rsid w:val="009C5F5A"/>
    <w:rsid w:val="009C7B86"/>
    <w:rsid w:val="009D22C8"/>
    <w:rsid w:val="009D6C3C"/>
    <w:rsid w:val="009E201B"/>
    <w:rsid w:val="009F1988"/>
    <w:rsid w:val="00A044AB"/>
    <w:rsid w:val="00A05482"/>
    <w:rsid w:val="00A06C7A"/>
    <w:rsid w:val="00A10172"/>
    <w:rsid w:val="00A13A7B"/>
    <w:rsid w:val="00A17207"/>
    <w:rsid w:val="00A3072A"/>
    <w:rsid w:val="00A33D69"/>
    <w:rsid w:val="00A41F5B"/>
    <w:rsid w:val="00A42511"/>
    <w:rsid w:val="00A42D07"/>
    <w:rsid w:val="00A47A42"/>
    <w:rsid w:val="00A66E52"/>
    <w:rsid w:val="00A719BA"/>
    <w:rsid w:val="00A7298E"/>
    <w:rsid w:val="00A740F6"/>
    <w:rsid w:val="00A74B07"/>
    <w:rsid w:val="00A7723D"/>
    <w:rsid w:val="00A807BF"/>
    <w:rsid w:val="00A83D9A"/>
    <w:rsid w:val="00A84ACD"/>
    <w:rsid w:val="00A85705"/>
    <w:rsid w:val="00A8587F"/>
    <w:rsid w:val="00A861B2"/>
    <w:rsid w:val="00A8686A"/>
    <w:rsid w:val="00AA1DD8"/>
    <w:rsid w:val="00AA4F08"/>
    <w:rsid w:val="00AA71FB"/>
    <w:rsid w:val="00AA7306"/>
    <w:rsid w:val="00AB6415"/>
    <w:rsid w:val="00AB6668"/>
    <w:rsid w:val="00AB68E0"/>
    <w:rsid w:val="00AC0F4D"/>
    <w:rsid w:val="00AC225E"/>
    <w:rsid w:val="00AC28D8"/>
    <w:rsid w:val="00AC3630"/>
    <w:rsid w:val="00AC36E5"/>
    <w:rsid w:val="00AC47BF"/>
    <w:rsid w:val="00AD0080"/>
    <w:rsid w:val="00AD518A"/>
    <w:rsid w:val="00AE5011"/>
    <w:rsid w:val="00AE6604"/>
    <w:rsid w:val="00AF3CD8"/>
    <w:rsid w:val="00AF4124"/>
    <w:rsid w:val="00AF680C"/>
    <w:rsid w:val="00B073BA"/>
    <w:rsid w:val="00B12818"/>
    <w:rsid w:val="00B16ED3"/>
    <w:rsid w:val="00B17F1A"/>
    <w:rsid w:val="00B2015C"/>
    <w:rsid w:val="00B21230"/>
    <w:rsid w:val="00B21853"/>
    <w:rsid w:val="00B235EA"/>
    <w:rsid w:val="00B26CCE"/>
    <w:rsid w:val="00B26CF9"/>
    <w:rsid w:val="00B33854"/>
    <w:rsid w:val="00B34502"/>
    <w:rsid w:val="00B41C0E"/>
    <w:rsid w:val="00B45E82"/>
    <w:rsid w:val="00B46C30"/>
    <w:rsid w:val="00B51627"/>
    <w:rsid w:val="00B63DEB"/>
    <w:rsid w:val="00B64700"/>
    <w:rsid w:val="00B77B7A"/>
    <w:rsid w:val="00B8280F"/>
    <w:rsid w:val="00B85C9A"/>
    <w:rsid w:val="00B931C3"/>
    <w:rsid w:val="00B94D7D"/>
    <w:rsid w:val="00B95C14"/>
    <w:rsid w:val="00BA367A"/>
    <w:rsid w:val="00BA554A"/>
    <w:rsid w:val="00BB06B5"/>
    <w:rsid w:val="00BB6EF2"/>
    <w:rsid w:val="00BB75ED"/>
    <w:rsid w:val="00BC4D29"/>
    <w:rsid w:val="00BD2075"/>
    <w:rsid w:val="00BD38ED"/>
    <w:rsid w:val="00BD7438"/>
    <w:rsid w:val="00BE3B17"/>
    <w:rsid w:val="00BE6854"/>
    <w:rsid w:val="00C01F44"/>
    <w:rsid w:val="00C17289"/>
    <w:rsid w:val="00C17453"/>
    <w:rsid w:val="00C24A8F"/>
    <w:rsid w:val="00C260C9"/>
    <w:rsid w:val="00C3199F"/>
    <w:rsid w:val="00C36DF1"/>
    <w:rsid w:val="00C374AC"/>
    <w:rsid w:val="00C37FBE"/>
    <w:rsid w:val="00C404F9"/>
    <w:rsid w:val="00C536B9"/>
    <w:rsid w:val="00C540DB"/>
    <w:rsid w:val="00C553D9"/>
    <w:rsid w:val="00C67A9B"/>
    <w:rsid w:val="00C75DC8"/>
    <w:rsid w:val="00C76108"/>
    <w:rsid w:val="00C81C13"/>
    <w:rsid w:val="00C8206E"/>
    <w:rsid w:val="00C828BD"/>
    <w:rsid w:val="00C864B1"/>
    <w:rsid w:val="00C918B4"/>
    <w:rsid w:val="00CA281D"/>
    <w:rsid w:val="00CA4220"/>
    <w:rsid w:val="00CA42D1"/>
    <w:rsid w:val="00CB136B"/>
    <w:rsid w:val="00CB4C15"/>
    <w:rsid w:val="00CC0B77"/>
    <w:rsid w:val="00CC285C"/>
    <w:rsid w:val="00CC7FE7"/>
    <w:rsid w:val="00CD1394"/>
    <w:rsid w:val="00CD5864"/>
    <w:rsid w:val="00CE115C"/>
    <w:rsid w:val="00CE33A2"/>
    <w:rsid w:val="00CE3CD3"/>
    <w:rsid w:val="00CE444C"/>
    <w:rsid w:val="00CE6CD2"/>
    <w:rsid w:val="00CF1C4E"/>
    <w:rsid w:val="00D0611E"/>
    <w:rsid w:val="00D10345"/>
    <w:rsid w:val="00D23B41"/>
    <w:rsid w:val="00D250B0"/>
    <w:rsid w:val="00D25FB1"/>
    <w:rsid w:val="00D2658A"/>
    <w:rsid w:val="00D320D3"/>
    <w:rsid w:val="00D33A0C"/>
    <w:rsid w:val="00D403E2"/>
    <w:rsid w:val="00D51FDF"/>
    <w:rsid w:val="00D54564"/>
    <w:rsid w:val="00D66064"/>
    <w:rsid w:val="00D71588"/>
    <w:rsid w:val="00D71C0A"/>
    <w:rsid w:val="00D7569B"/>
    <w:rsid w:val="00D80396"/>
    <w:rsid w:val="00D854B6"/>
    <w:rsid w:val="00D86DC9"/>
    <w:rsid w:val="00D91CA8"/>
    <w:rsid w:val="00DA158E"/>
    <w:rsid w:val="00DA3774"/>
    <w:rsid w:val="00DB26EE"/>
    <w:rsid w:val="00DB3132"/>
    <w:rsid w:val="00DB643E"/>
    <w:rsid w:val="00DC3F61"/>
    <w:rsid w:val="00DC6FF7"/>
    <w:rsid w:val="00DD4CD6"/>
    <w:rsid w:val="00DD6701"/>
    <w:rsid w:val="00DD7673"/>
    <w:rsid w:val="00DE008E"/>
    <w:rsid w:val="00DE0BDC"/>
    <w:rsid w:val="00DE6BE9"/>
    <w:rsid w:val="00DF34E7"/>
    <w:rsid w:val="00DF7100"/>
    <w:rsid w:val="00E1588F"/>
    <w:rsid w:val="00E22C38"/>
    <w:rsid w:val="00E233B6"/>
    <w:rsid w:val="00E24B0B"/>
    <w:rsid w:val="00E24DA5"/>
    <w:rsid w:val="00E3653F"/>
    <w:rsid w:val="00E4464B"/>
    <w:rsid w:val="00E44E09"/>
    <w:rsid w:val="00E5741D"/>
    <w:rsid w:val="00E61A2D"/>
    <w:rsid w:val="00E648C6"/>
    <w:rsid w:val="00E703EA"/>
    <w:rsid w:val="00E816EB"/>
    <w:rsid w:val="00E91487"/>
    <w:rsid w:val="00E9226A"/>
    <w:rsid w:val="00EB5808"/>
    <w:rsid w:val="00EB647B"/>
    <w:rsid w:val="00EB7770"/>
    <w:rsid w:val="00EC5EE7"/>
    <w:rsid w:val="00EE0D80"/>
    <w:rsid w:val="00EE66DA"/>
    <w:rsid w:val="00EF61B1"/>
    <w:rsid w:val="00F0050B"/>
    <w:rsid w:val="00F10F7F"/>
    <w:rsid w:val="00F15AF4"/>
    <w:rsid w:val="00F2080F"/>
    <w:rsid w:val="00F22DA4"/>
    <w:rsid w:val="00F26FFD"/>
    <w:rsid w:val="00F35593"/>
    <w:rsid w:val="00F35A62"/>
    <w:rsid w:val="00F44E76"/>
    <w:rsid w:val="00F46D79"/>
    <w:rsid w:val="00F51687"/>
    <w:rsid w:val="00F6178E"/>
    <w:rsid w:val="00F62C8F"/>
    <w:rsid w:val="00F805FE"/>
    <w:rsid w:val="00F8140A"/>
    <w:rsid w:val="00F86F96"/>
    <w:rsid w:val="00F935F0"/>
    <w:rsid w:val="00F96D63"/>
    <w:rsid w:val="00FA17E4"/>
    <w:rsid w:val="00FA2688"/>
    <w:rsid w:val="00FA42D0"/>
    <w:rsid w:val="00FA58B0"/>
    <w:rsid w:val="00FB5956"/>
    <w:rsid w:val="00FC5857"/>
    <w:rsid w:val="00FD4330"/>
    <w:rsid w:val="00FD44B6"/>
    <w:rsid w:val="00FD5975"/>
    <w:rsid w:val="00FE132D"/>
    <w:rsid w:val="00FE18BE"/>
    <w:rsid w:val="00FE31FD"/>
    <w:rsid w:val="00FE53DF"/>
    <w:rsid w:val="00FF4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626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26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26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26A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626A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26A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626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26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26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26A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626A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26A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3BDF36B0.dotm</Template>
  <TotalTime>4891</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 Moller</dc:creator>
  <cp:lastModifiedBy>Chris H. Moller</cp:lastModifiedBy>
  <cp:revision>1</cp:revision>
  <dcterms:created xsi:type="dcterms:W3CDTF">2019-04-06T09:40:00Z</dcterms:created>
  <dcterms:modified xsi:type="dcterms:W3CDTF">2019-04-10T08:19:00Z</dcterms:modified>
</cp:coreProperties>
</file>